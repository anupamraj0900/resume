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E62D09" w:rsidRPr="005152F2" w14:paraId="336F89E7" w14:textId="77777777" w:rsidTr="004E4B02">
        <w:tc>
          <w:tcPr>
            <w:tcW w:w="3023" w:type="dxa"/>
          </w:tcPr>
          <w:p w14:paraId="791C3C85" w14:textId="77777777" w:rsidR="00ED349C" w:rsidRPr="008D5D69" w:rsidRDefault="008D5D69" w:rsidP="0009079F">
            <w:pPr>
              <w:pStyle w:val="Heading1"/>
              <w:rPr>
                <w:sz w:val="36"/>
                <w:szCs w:val="36"/>
              </w:rPr>
            </w:pPr>
            <w:r w:rsidRPr="008D5D69">
              <w:rPr>
                <w:sz w:val="36"/>
                <w:szCs w:val="36"/>
              </w:rPr>
              <w:t>COVER LETTER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E62D09" w:rsidRPr="005152F2" w14:paraId="0972B9A4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B4AA397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5265A0C" wp14:editId="5B59769E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52312B7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">
                            <v:shape id="Freeform 7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2508540B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1487DA1" w14:textId="77777777" w:rsidR="00E62D09" w:rsidRDefault="008D5D69" w:rsidP="0009079F">
                  <w:pPr>
                    <w:pStyle w:val="Heading3"/>
                  </w:pPr>
                  <w:r>
                    <w:t>raja5@mcmaster.ca</w:t>
                  </w:r>
                </w:p>
              </w:tc>
            </w:tr>
            <w:tr w:rsidR="00E62D09" w:rsidRPr="005152F2" w14:paraId="7A4F2C21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B8CF992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22879C5" wp14:editId="35D44366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2BB174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">
                            <v:shape id="Freeform 10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68789300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A5CE2E0" w14:textId="77777777" w:rsidR="00E62D09" w:rsidRDefault="008D5D69" w:rsidP="0009079F">
                  <w:pPr>
                    <w:pStyle w:val="Heading3"/>
                  </w:pPr>
                  <w:r>
                    <w:t>+13658881010</w:t>
                  </w:r>
                </w:p>
              </w:tc>
            </w:tr>
            <w:tr w:rsidR="00E62D09" w:rsidRPr="005152F2" w14:paraId="1073DBF1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136FED57" w14:textId="77777777" w:rsidR="00E62D09" w:rsidRDefault="008D5D69" w:rsidP="0070673F">
                  <w:pPr>
                    <w:pStyle w:val="Heading3"/>
                  </w:pPr>
                  <w:r w:rsidRPr="008D5D69">
                    <w:t>196 Glen Road, Main Floor</w:t>
                  </w:r>
                  <w:r>
                    <w:t xml:space="preserve">, HAMILTON, </w:t>
                  </w:r>
                  <w:proofErr w:type="gramStart"/>
                  <w:r>
                    <w:t>ON,CANADA</w:t>
                  </w:r>
                  <w:proofErr w:type="gramEnd"/>
                </w:p>
                <w:p w14:paraId="7D1283A5" w14:textId="77777777" w:rsidR="00D81EF3" w:rsidRDefault="00D81EF3" w:rsidP="0070673F">
                  <w:pPr>
                    <w:pStyle w:val="Heading3"/>
                  </w:pPr>
                </w:p>
                <w:p w14:paraId="65E92426" w14:textId="77777777" w:rsidR="00D81EF3" w:rsidRDefault="00D81EF3" w:rsidP="0070673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noProof/>
                      <w:szCs w:val="18"/>
                    </w:rPr>
                    <w:drawing>
                      <wp:inline distT="0" distB="0" distL="0" distR="0" wp14:anchorId="6BAC6981" wp14:editId="54C52D98">
                        <wp:extent cx="663642" cy="480281"/>
                        <wp:effectExtent l="0" t="0" r="0" b="0"/>
                        <wp:docPr id="2" name="Picture 2" descr="Website PNG Transparent Images | PNG 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Website PNG Transparent Images | PNG A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7210" cy="5045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AC48DA" w14:textId="3DD29DFC" w:rsidR="00D81EF3" w:rsidRPr="00441EB9" w:rsidRDefault="00D81EF3" w:rsidP="0070673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8" w:history="1">
                    <w:r w:rsidRPr="00D81EF3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anupam</w:t>
                    </w:r>
                    <w:r w:rsidRPr="00D81EF3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-</w:t>
                    </w:r>
                    <w:r w:rsidRPr="00D81EF3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raj.com</w:t>
                    </w:r>
                  </w:hyperlink>
                </w:p>
              </w:tc>
            </w:tr>
          </w:tbl>
          <w:p w14:paraId="47C9730F" w14:textId="77777777" w:rsidR="00E62D09" w:rsidRPr="005152F2" w:rsidRDefault="00E62D09" w:rsidP="0009079F"/>
        </w:tc>
        <w:tc>
          <w:tcPr>
            <w:tcW w:w="723" w:type="dxa"/>
          </w:tcPr>
          <w:p w14:paraId="164FDD5E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E62D09" w14:paraId="2981A941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01543524" w14:textId="77777777" w:rsidR="00E62D09" w:rsidRDefault="00FF4EFF" w:rsidP="00BC2A58">
                  <w:pPr>
                    <w:pStyle w:val="Salutation"/>
                    <w:rPr>
                      <w:lang w:val="en-GB" w:bidi="en-GB"/>
                    </w:rPr>
                  </w:pPr>
                  <w:r>
                    <w:rPr>
                      <w:lang w:val="en-GB" w:bidi="en-GB"/>
                    </w:rPr>
                    <w:t>Respected Sir/Ma’am,</w:t>
                  </w:r>
                </w:p>
                <w:p w14:paraId="581A6B2E" w14:textId="4F822AA7" w:rsidR="00F23672" w:rsidRPr="00F23672" w:rsidRDefault="008D5D69" w:rsidP="00F23672">
                  <w:pPr>
                    <w:rPr>
                      <w:b/>
                      <w:bCs/>
                      <w:lang w:val="en-IN"/>
                    </w:rPr>
                  </w:pPr>
                  <w:r>
                    <w:t xml:space="preserve">By means of this letter I would like to inquire about the possibility of filling an outstanding </w:t>
                  </w:r>
                  <w:r>
                    <w:rPr>
                      <w:rStyle w:val="border-b"/>
                    </w:rPr>
                    <w:t>internship position</w:t>
                  </w:r>
                  <w:r>
                    <w:t xml:space="preserve"> at</w:t>
                  </w:r>
                  <w:r w:rsidR="00F23672">
                    <w:rPr>
                      <w:rStyle w:val="border-b"/>
                      <w:b/>
                      <w:bCs/>
                    </w:rPr>
                    <w:t xml:space="preserve"> </w:t>
                  </w:r>
                  <w:r w:rsidR="00F23672" w:rsidRPr="00F23672">
                    <w:rPr>
                      <w:rStyle w:val="border-b"/>
                    </w:rPr>
                    <w:t>your organization</w:t>
                  </w:r>
                </w:p>
                <w:p w14:paraId="62BCC029" w14:textId="77777777" w:rsidR="008D5D69" w:rsidRDefault="008D5D69" w:rsidP="008D5D69">
                  <w:r>
                    <w:t xml:space="preserve">I am currently studying </w:t>
                  </w:r>
                  <w:r>
                    <w:rPr>
                      <w:rStyle w:val="border-b"/>
                    </w:rPr>
                    <w:t xml:space="preserve">Computer Science </w:t>
                  </w:r>
                  <w:r>
                    <w:t xml:space="preserve">at </w:t>
                  </w:r>
                  <w:r>
                    <w:rPr>
                      <w:rStyle w:val="border-b"/>
                    </w:rPr>
                    <w:t>McMaster University</w:t>
                  </w:r>
                  <w:r>
                    <w:t xml:space="preserve">. During these studies, students are readied to become </w:t>
                  </w:r>
                  <w:r>
                    <w:rPr>
                      <w:rStyle w:val="border-b"/>
                    </w:rPr>
                    <w:t>excellent software developer</w:t>
                  </w:r>
                  <w:r>
                    <w:t xml:space="preserve">. The emphasis lies on </w:t>
                  </w:r>
                  <w:r>
                    <w:rPr>
                      <w:rStyle w:val="border-b"/>
                    </w:rPr>
                    <w:t xml:space="preserve">teaching important computer science courses </w:t>
                  </w:r>
                  <w:r>
                    <w:t xml:space="preserve">as during the educational process the topics of </w:t>
                  </w:r>
                  <w:r>
                    <w:rPr>
                      <w:rStyle w:val="border-b"/>
                    </w:rPr>
                    <w:t>Data structures and algorithms, calculus &amp; software development</w:t>
                  </w:r>
                  <w:r>
                    <w:t xml:space="preserve"> are discussed.</w:t>
                  </w:r>
                </w:p>
                <w:p w14:paraId="3DB6304B" w14:textId="75E424D1" w:rsidR="00F23672" w:rsidRDefault="008D5D69" w:rsidP="008D5D69">
                  <w:r>
                    <w:t xml:space="preserve">Apart from this I have certifications in crucial programming </w:t>
                  </w:r>
                  <w:proofErr w:type="gramStart"/>
                  <w:r>
                    <w:t>topics ,</w:t>
                  </w:r>
                  <w:proofErr w:type="gramEnd"/>
                  <w:r>
                    <w:t xml:space="preserve"> I have  Certificate of Completion for ”Introduction to Java”  and </w:t>
                  </w:r>
                  <w:r w:rsidRPr="008D5D69">
                    <w:t xml:space="preserve">Certificate of Completion for ”Data Structures And Algorithm” </w:t>
                  </w:r>
                  <w:r>
                    <w:t xml:space="preserve">by Coding Ninjas, I have solved various programming problems on their platform Code Studio . I am a </w:t>
                  </w:r>
                  <w:proofErr w:type="gramStart"/>
                  <w:r>
                    <w:t>3 star</w:t>
                  </w:r>
                  <w:proofErr w:type="gramEnd"/>
                  <w:r>
                    <w:t xml:space="preserve"> coder on </w:t>
                  </w:r>
                  <w:proofErr w:type="spellStart"/>
                  <w:r>
                    <w:t>HackerRank</w:t>
                  </w:r>
                  <w:proofErr w:type="spellEnd"/>
                  <w:r>
                    <w:t>.</w:t>
                  </w:r>
                </w:p>
                <w:p w14:paraId="4C6564EE" w14:textId="5A367E8C" w:rsidR="00F23672" w:rsidRDefault="00F23672" w:rsidP="008D5D69">
                  <w:r>
                    <w:t xml:space="preserve">Apart from that I am a Full Stack Web </w:t>
                  </w:r>
                  <w:proofErr w:type="gramStart"/>
                  <w:r>
                    <w:t xml:space="preserve">Developer </w:t>
                  </w:r>
                  <w:r w:rsidR="00D81EF3">
                    <w:t>,you</w:t>
                  </w:r>
                  <w:proofErr w:type="gramEnd"/>
                  <w:r w:rsidR="00D81EF3">
                    <w:t xml:space="preserve"> can also check my portfolio website at </w:t>
                  </w:r>
                  <w:hyperlink r:id="rId9" w:history="1">
                    <w:r w:rsidR="00D81EF3" w:rsidRPr="00D81EF3">
                      <w:rPr>
                        <w:rStyle w:val="Hyperlink"/>
                      </w:rPr>
                      <w:t>anupam-raj.com</w:t>
                    </w:r>
                  </w:hyperlink>
                  <w:r w:rsidR="00D81EF3">
                    <w:t xml:space="preserve"> </w:t>
                  </w:r>
                  <w:r>
                    <w:t>and also have experience with cloud technologies from my previous employment at Sopra Steria Ltd.</w:t>
                  </w:r>
                </w:p>
                <w:p w14:paraId="660A4D96" w14:textId="09F6F36C" w:rsidR="008D5D69" w:rsidRDefault="008D5D69" w:rsidP="008D5D69">
                  <w:r>
                    <w:t xml:space="preserve"> I would like to use my skills with</w:t>
                  </w:r>
                  <w:r w:rsidR="00F23672">
                    <w:rPr>
                      <w:rStyle w:val="border-b"/>
                      <w:b/>
                      <w:bCs/>
                    </w:rPr>
                    <w:t xml:space="preserve"> </w:t>
                  </w:r>
                  <w:r w:rsidR="00F23672">
                    <w:rPr>
                      <w:rStyle w:val="border-b"/>
                    </w:rPr>
                    <w:t xml:space="preserve">your </w:t>
                  </w:r>
                  <w:proofErr w:type="spellStart"/>
                  <w:r w:rsidR="00F23672">
                    <w:rPr>
                      <w:rStyle w:val="border-b"/>
                    </w:rPr>
                    <w:t>organiztion</w:t>
                  </w:r>
                  <w:proofErr w:type="spellEnd"/>
                  <w:r>
                    <w:t xml:space="preserve">, </w:t>
                  </w:r>
                  <w:proofErr w:type="gramStart"/>
                  <w:r>
                    <w:t>in order to</w:t>
                  </w:r>
                  <w:proofErr w:type="gramEnd"/>
                  <w:r>
                    <w:t xml:space="preserve"> make optimal use of my acquired knowledge.</w:t>
                  </w:r>
                </w:p>
                <w:p w14:paraId="344F4F21" w14:textId="43F4443B" w:rsidR="008D5D69" w:rsidRDefault="008D5D69" w:rsidP="008D5D69">
                  <w:r>
                    <w:t xml:space="preserve">I would describe myself as someone who is </w:t>
                  </w:r>
                  <w:r>
                    <w:rPr>
                      <w:rStyle w:val="border-b"/>
                    </w:rPr>
                    <w:t xml:space="preserve">enthusiastic to learn new things in the field of software </w:t>
                  </w:r>
                  <w:proofErr w:type="gramStart"/>
                  <w:r>
                    <w:rPr>
                      <w:rStyle w:val="border-b"/>
                    </w:rPr>
                    <w:t xml:space="preserve">development </w:t>
                  </w:r>
                  <w:r>
                    <w:t>.</w:t>
                  </w:r>
                  <w:proofErr w:type="gramEnd"/>
                  <w:r>
                    <w:t xml:space="preserve"> I would like to put these characteristics to use within your organization. My experience as</w:t>
                  </w:r>
                  <w:r w:rsidR="00F23672">
                    <w:t xml:space="preserve"> an AWS Developer at Sopra Steria and as </w:t>
                  </w:r>
                  <w:proofErr w:type="gramStart"/>
                  <w:r w:rsidR="00F23672">
                    <w:t xml:space="preserve">a </w:t>
                  </w:r>
                  <w:r>
                    <w:t xml:space="preserve"> </w:t>
                  </w:r>
                  <w:r w:rsidR="00F23672">
                    <w:rPr>
                      <w:rStyle w:val="border-b"/>
                    </w:rPr>
                    <w:t>Web</w:t>
                  </w:r>
                  <w:proofErr w:type="gramEnd"/>
                  <w:r w:rsidR="00F23672">
                    <w:rPr>
                      <w:rStyle w:val="border-b"/>
                    </w:rPr>
                    <w:t xml:space="preserve"> Developer</w:t>
                  </w:r>
                  <w:r>
                    <w:t xml:space="preserve"> at </w:t>
                  </w:r>
                  <w:r>
                    <w:rPr>
                      <w:rStyle w:val="border-b"/>
                    </w:rPr>
                    <w:t>CMIT</w:t>
                  </w:r>
                  <w:r>
                    <w:t xml:space="preserve">, has provided me with the expertise to be able to make a valuable contribution to </w:t>
                  </w:r>
                  <w:r w:rsidR="00F23672" w:rsidRPr="00F23672">
                    <w:rPr>
                      <w:rStyle w:val="border-b"/>
                    </w:rPr>
                    <w:t>your organization</w:t>
                  </w:r>
                  <w:r w:rsidR="00F23672">
                    <w:rPr>
                      <w:rStyle w:val="border-b"/>
                      <w:b/>
                      <w:bCs/>
                    </w:rPr>
                    <w:t xml:space="preserve"> </w:t>
                  </w:r>
                  <w:r>
                    <w:t xml:space="preserve">as an </w:t>
                  </w:r>
                  <w:r>
                    <w:rPr>
                      <w:rStyle w:val="border-b"/>
                    </w:rPr>
                    <w:t>excellent software developer</w:t>
                  </w:r>
                  <w:r>
                    <w:t>.</w:t>
                  </w:r>
                </w:p>
                <w:p w14:paraId="619B8472" w14:textId="278D7470" w:rsidR="008D5D69" w:rsidRPr="008D5D69" w:rsidRDefault="008D5D69" w:rsidP="008D5D69">
                  <w:pPr>
                    <w:rPr>
                      <w:lang w:val="en-GB" w:bidi="en-GB"/>
                    </w:rPr>
                  </w:pPr>
                  <w:r w:rsidRPr="008D5D69">
                    <w:rPr>
                      <w:lang w:val="en-GB" w:bidi="en-GB"/>
                    </w:rPr>
                    <w:t xml:space="preserve">I would like to further explain my motivation to work at </w:t>
                  </w:r>
                  <w:r w:rsidR="00F23672" w:rsidRPr="00F23672">
                    <w:rPr>
                      <w:lang w:val="en-GB" w:bidi="en-GB"/>
                    </w:rPr>
                    <w:t>your organization</w:t>
                  </w:r>
                  <w:r w:rsidRPr="00F23672">
                    <w:rPr>
                      <w:lang w:val="en-GB" w:bidi="en-GB"/>
                    </w:rPr>
                    <w:t xml:space="preserve"> </w:t>
                  </w:r>
                  <w:r w:rsidRPr="008D5D69">
                    <w:rPr>
                      <w:lang w:val="en-GB" w:bidi="en-GB"/>
                    </w:rPr>
                    <w:t>during a personal meeting. You can reach me either by phone via 3658881010</w:t>
                  </w:r>
                  <w:r>
                    <w:rPr>
                      <w:lang w:val="en-GB" w:bidi="en-GB"/>
                    </w:rPr>
                    <w:t xml:space="preserve"> </w:t>
                  </w:r>
                  <w:r w:rsidRPr="008D5D69">
                    <w:rPr>
                      <w:lang w:val="en-GB" w:bidi="en-GB"/>
                    </w:rPr>
                    <w:t>or by email via raja5@mcmaster.ca.</w:t>
                  </w:r>
                </w:p>
                <w:p w14:paraId="2634F2FD" w14:textId="77777777" w:rsidR="008D5D69" w:rsidRPr="008D5D69" w:rsidRDefault="008D5D69" w:rsidP="008D5D69">
                  <w:pPr>
                    <w:rPr>
                      <w:lang w:val="en-GB" w:bidi="en-GB"/>
                    </w:rPr>
                  </w:pPr>
                  <w:r w:rsidRPr="008D5D69">
                    <w:rPr>
                      <w:lang w:val="en-GB" w:bidi="en-GB"/>
                    </w:rPr>
                    <w:t>Thank you for your consideration. I look forward to hearing from you.</w:t>
                  </w:r>
                </w:p>
                <w:p w14:paraId="585AAB20" w14:textId="77777777" w:rsidR="00BC2A58" w:rsidRDefault="00BC2A58" w:rsidP="008D5D69"/>
                <w:p w14:paraId="2963D4F3" w14:textId="77777777" w:rsidR="00BC2A58" w:rsidRDefault="00B834B9" w:rsidP="00BC2A58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2ACF6C223D6CC444A9878B5E805219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rPr>
                          <w:lang w:val="en-GB" w:bidi="en-GB"/>
                        </w:rPr>
                        <w:t>Sincerely</w:t>
                      </w:r>
                    </w:sdtContent>
                  </w:sdt>
                  <w:r w:rsidR="00BC2A58">
                    <w:rPr>
                      <w:lang w:val="en-GB" w:bidi="en-GB"/>
                    </w:rPr>
                    <w:t>,</w:t>
                  </w:r>
                </w:p>
                <w:sdt>
                  <w:sdtPr>
                    <w:alias w:val="Your Name:"/>
                    <w:tag w:val="Your Name:"/>
                    <w:id w:val="773287407"/>
                    <w:placeholder>
                      <w:docPart w:val="DAA576FE4DB90A4498040CFEF859BE8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14:paraId="75ED3E73" w14:textId="77777777" w:rsidR="00ED349C" w:rsidRPr="00ED349C" w:rsidRDefault="008D5D69" w:rsidP="005E79E1">
                      <w:pPr>
                        <w:pStyle w:val="Signature"/>
                        <w:rPr>
                          <w:caps/>
                        </w:rPr>
                      </w:pPr>
                      <w:r>
                        <w:t>ANUPAM RAJ</w:t>
                      </w:r>
                    </w:p>
                  </w:sdtContent>
                </w:sdt>
              </w:tc>
            </w:tr>
          </w:tbl>
          <w:p w14:paraId="6E46F69B" w14:textId="77777777" w:rsidR="00E62D09" w:rsidRPr="005152F2" w:rsidRDefault="00E62D09" w:rsidP="0009079F"/>
        </w:tc>
      </w:tr>
    </w:tbl>
    <w:p w14:paraId="590A247B" w14:textId="77777777" w:rsidR="004416AD" w:rsidRDefault="004416AD" w:rsidP="004E4B02">
      <w:pPr>
        <w:pStyle w:val="NoSpacing"/>
      </w:pPr>
    </w:p>
    <w:sectPr w:rsidR="004416AD" w:rsidSect="00A07A7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4320D" w14:textId="77777777" w:rsidR="00B834B9" w:rsidRDefault="00B834B9" w:rsidP="005E79E1">
      <w:pPr>
        <w:spacing w:after="0" w:line="240" w:lineRule="auto"/>
      </w:pPr>
      <w:r>
        <w:separator/>
      </w:r>
    </w:p>
  </w:endnote>
  <w:endnote w:type="continuationSeparator" w:id="0">
    <w:p w14:paraId="43B72A86" w14:textId="77777777" w:rsidR="00B834B9" w:rsidRDefault="00B834B9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0635E" w14:textId="77777777" w:rsidR="00087030" w:rsidRDefault="00087030" w:rsidP="0008703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A07A73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50CD86A0" wp14:editId="77B27FB7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284E9C91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5AD04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1D65757" wp14:editId="46E18D6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1E15C4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0ghxx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&#13;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C2CE" w14:textId="77777777" w:rsidR="00B834B9" w:rsidRDefault="00B834B9" w:rsidP="005E79E1">
      <w:pPr>
        <w:spacing w:after="0" w:line="240" w:lineRule="auto"/>
      </w:pPr>
      <w:r>
        <w:separator/>
      </w:r>
    </w:p>
  </w:footnote>
  <w:footnote w:type="continuationSeparator" w:id="0">
    <w:p w14:paraId="5CD08939" w14:textId="77777777" w:rsidR="00B834B9" w:rsidRDefault="00B834B9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FB8A" w14:textId="77777777"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C071E7C" wp14:editId="28293B1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623298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A8164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5DA7649" wp14:editId="78F88A1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D1BE660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Z40nhYAAKq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&#13;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69"/>
    <w:rsid w:val="00065295"/>
    <w:rsid w:val="00087030"/>
    <w:rsid w:val="001A183F"/>
    <w:rsid w:val="001E77DC"/>
    <w:rsid w:val="00253B9D"/>
    <w:rsid w:val="00293B83"/>
    <w:rsid w:val="002A4640"/>
    <w:rsid w:val="002B444C"/>
    <w:rsid w:val="003546E4"/>
    <w:rsid w:val="0038539E"/>
    <w:rsid w:val="004242EC"/>
    <w:rsid w:val="004416AD"/>
    <w:rsid w:val="004E4B02"/>
    <w:rsid w:val="005E79E1"/>
    <w:rsid w:val="0063189B"/>
    <w:rsid w:val="006A3CE7"/>
    <w:rsid w:val="0070673F"/>
    <w:rsid w:val="008A188A"/>
    <w:rsid w:val="008D5D69"/>
    <w:rsid w:val="0093323C"/>
    <w:rsid w:val="009B3516"/>
    <w:rsid w:val="009D544C"/>
    <w:rsid w:val="00A07A73"/>
    <w:rsid w:val="00A23405"/>
    <w:rsid w:val="00A56D1A"/>
    <w:rsid w:val="00B0440C"/>
    <w:rsid w:val="00B834B9"/>
    <w:rsid w:val="00BC2A58"/>
    <w:rsid w:val="00CB59A1"/>
    <w:rsid w:val="00D81EF3"/>
    <w:rsid w:val="00DE569C"/>
    <w:rsid w:val="00E22177"/>
    <w:rsid w:val="00E62D09"/>
    <w:rsid w:val="00ED349C"/>
    <w:rsid w:val="00F23672"/>
    <w:rsid w:val="00F2556B"/>
    <w:rsid w:val="00F31E8E"/>
    <w:rsid w:val="00F535ED"/>
    <w:rsid w:val="00F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E9863"/>
  <w15:chartTrackingRefBased/>
  <w15:docId w15:val="{1D20DCFB-0871-7D4B-9869-858816F2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character" w:customStyle="1" w:styleId="border-b">
    <w:name w:val="border-b"/>
    <w:basedOn w:val="DefaultParagraphFont"/>
    <w:rsid w:val="008D5D69"/>
  </w:style>
  <w:style w:type="character" w:styleId="Hyperlink">
    <w:name w:val="Hyperlink"/>
    <w:basedOn w:val="DefaultParagraphFont"/>
    <w:uiPriority w:val="99"/>
    <w:unhideWhenUsed/>
    <w:rsid w:val="00D81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E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E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upam-raj.com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pngall.com/website-png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anupam-raj.com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upamraj/Library/Containers/com.microsoft.Word/Data/Library/Application%20Support/Microsoft/Office/16.0/DTS/en-GB%7bC328C960-4C30-CB4B-BAAE-ED18E734AF73%7d/%7bEAE3093F-13DD-8F4F-8A0D-D432E50948BE%7dtf163927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CF6C223D6CC444A9878B5E80521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3EF23-C4E0-BE45-95B1-698E391E8024}"/>
      </w:docPartPr>
      <w:docPartBody>
        <w:p w:rsidR="003F7640" w:rsidRDefault="007F24E9">
          <w:pPr>
            <w:pStyle w:val="2ACF6C223D6CC444A9878B5E8052195D"/>
          </w:pPr>
          <w:r>
            <w:rPr>
              <w:lang w:val="en-GB" w:bidi="en-GB"/>
            </w:rPr>
            <w:t>Sincerely</w:t>
          </w:r>
        </w:p>
      </w:docPartBody>
    </w:docPart>
    <w:docPart>
      <w:docPartPr>
        <w:name w:val="DAA576FE4DB90A4498040CFEF859B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9F7C8-4D0B-854C-B1D2-ED12A4E11948}"/>
      </w:docPartPr>
      <w:docPartBody>
        <w:p w:rsidR="003F7640" w:rsidRDefault="007F24E9">
          <w:pPr>
            <w:pStyle w:val="DAA576FE4DB90A4498040CFEF859BE87"/>
          </w:pPr>
          <w:r w:rsidRPr="005152F2">
            <w:rPr>
              <w:lang w:val="en-GB" w:bidi="en-GB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E9"/>
    <w:rsid w:val="003F7640"/>
    <w:rsid w:val="007F24E9"/>
    <w:rsid w:val="00E6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CF6C223D6CC444A9878B5E8052195D">
    <w:name w:val="2ACF6C223D6CC444A9878B5E8052195D"/>
  </w:style>
  <w:style w:type="paragraph" w:customStyle="1" w:styleId="DAA576FE4DB90A4498040CFEF859BE87">
    <w:name w:val="DAA576FE4DB90A4498040CFEF859BE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{EAE3093F-13DD-8F4F-8A0D-D432E50948BE}tf16392739.dotx</Template>
  <TotalTime>19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Jessica Petrunti</dc:subject>
  <dc:creator>ANUPAM RAJ</dc:creator>
  <cp:keywords/>
  <dc:description/>
  <cp:lastModifiedBy>Anupam Raj</cp:lastModifiedBy>
  <cp:revision>8</cp:revision>
  <dcterms:created xsi:type="dcterms:W3CDTF">2022-01-14T20:43:00Z</dcterms:created>
  <dcterms:modified xsi:type="dcterms:W3CDTF">2022-08-29T19:53:00Z</dcterms:modified>
</cp:coreProperties>
</file>